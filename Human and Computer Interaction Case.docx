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9A6E64" w14:paraId="5544B829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6D97" w14:textId="77777777" w:rsidR="009A6E64" w:rsidRDefault="009A6E64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85F63F" w14:textId="77777777" w:rsidR="009A6E64" w:rsidRDefault="009A6E64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B2C8533" wp14:editId="25FEF6C8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E64" w14:paraId="16F23291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DE9A" w14:textId="77777777" w:rsidR="009A6E64" w:rsidRDefault="009A6E64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3ABD8E64" w14:textId="77777777" w:rsidR="009A6E64" w:rsidRPr="00212F2F" w:rsidRDefault="009A6E64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0C6101" w14:textId="77777777" w:rsidR="009A6E64" w:rsidRDefault="009A6E64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9A6E64" w14:paraId="164090D3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97ED" w14:textId="77777777" w:rsidR="009A6E64" w:rsidRDefault="009A6E64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F3423B" w14:textId="1CD61A6A" w:rsidR="009A6E64" w:rsidRDefault="002B3709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2B3709">
              <w:rPr>
                <w:rFonts w:ascii="Arial" w:hAnsi="Arial" w:cs="Arial"/>
                <w:b/>
                <w:sz w:val="20"/>
              </w:rPr>
              <w:t>E202-COMP6176-IX05-00</w:t>
            </w:r>
          </w:p>
        </w:tc>
      </w:tr>
      <w:tr w:rsidR="009A6E64" w14:paraId="31B6AC64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00BBC1" w14:textId="77777777" w:rsidR="009A6E64" w:rsidRPr="00D61840" w:rsidRDefault="009A6E64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2FB16F" w14:textId="77777777" w:rsidR="009A6E64" w:rsidRDefault="009A6E64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005397" w14:textId="77777777" w:rsidR="009A6E64" w:rsidRDefault="009A6E64" w:rsidP="009A6E64">
      <w:pPr>
        <w:ind w:left="360"/>
        <w:jc w:val="both"/>
        <w:rPr>
          <w:lang w:val="id-ID"/>
        </w:rPr>
      </w:pPr>
    </w:p>
    <w:p w14:paraId="4F93AAD6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F0DAB8E" w14:textId="77777777" w:rsidR="009A6E64" w:rsidRDefault="009A6E64" w:rsidP="009A6E6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A7B624A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A76ACE3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65D371FB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BC88B23" w14:textId="77777777" w:rsidR="009A6E64" w:rsidRDefault="009A6E64" w:rsidP="009A6E6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578EBF91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A57EF46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A8322DA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53DCD78A" w14:textId="77777777" w:rsidR="009A6E64" w:rsidRDefault="009A6E64" w:rsidP="009A6E6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A45BADF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01EF2E0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E584A7F" w14:textId="77777777" w:rsidR="009A6E64" w:rsidRDefault="009A6E64" w:rsidP="009A6E64">
      <w:pPr>
        <w:numPr>
          <w:ilvl w:val="2"/>
          <w:numId w:val="19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C2EE326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DCCE9C4" w14:textId="77777777" w:rsidR="009A6E64" w:rsidRDefault="009A6E64" w:rsidP="009A6E64">
      <w:pPr>
        <w:ind w:left="540"/>
        <w:jc w:val="both"/>
        <w:rPr>
          <w:rStyle w:val="longtext"/>
          <w:sz w:val="18"/>
          <w:szCs w:val="18"/>
        </w:rPr>
      </w:pPr>
    </w:p>
    <w:p w14:paraId="4930F08D" w14:textId="77777777" w:rsidR="009A6E64" w:rsidRDefault="009A6E64" w:rsidP="009A6E64">
      <w:pPr>
        <w:numPr>
          <w:ilvl w:val="0"/>
          <w:numId w:val="18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5891DB9" w14:textId="77777777" w:rsidR="009A6E64" w:rsidRDefault="009A6E64" w:rsidP="009A6E6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8462D82" w14:textId="77777777" w:rsidR="009A6E64" w:rsidRDefault="009A6E64" w:rsidP="009A6E64">
      <w:pPr>
        <w:ind w:left="360" w:hanging="360"/>
      </w:pPr>
    </w:p>
    <w:p w14:paraId="274C8BE6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E9FCED2" w14:textId="77777777" w:rsidR="009A6E64" w:rsidRDefault="009A6E64" w:rsidP="009A6E6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13CE2715" w14:textId="77777777" w:rsidR="009A6E64" w:rsidRDefault="009A6E64" w:rsidP="009A6E6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6BE0D78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2417A151" w14:textId="77777777" w:rsidR="009A6E64" w:rsidRDefault="009A6E64" w:rsidP="009A6E64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9946968" w14:textId="77777777" w:rsidR="009A6E64" w:rsidRDefault="009A6E64" w:rsidP="009A6E64">
      <w:pPr>
        <w:ind w:left="360"/>
        <w:jc w:val="both"/>
        <w:rPr>
          <w:rStyle w:val="longtext"/>
          <w:i/>
          <w:sz w:val="18"/>
          <w:szCs w:val="18"/>
        </w:rPr>
      </w:pPr>
    </w:p>
    <w:p w14:paraId="0D9C917A" w14:textId="77777777" w:rsidR="009A6E64" w:rsidRPr="004875D4" w:rsidRDefault="009A6E64" w:rsidP="009A6E64">
      <w:pPr>
        <w:pStyle w:val="ListParagraph"/>
        <w:numPr>
          <w:ilvl w:val="0"/>
          <w:numId w:val="18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4A85AEDD" w14:textId="77777777" w:rsidR="009A6E64" w:rsidRDefault="009A6E64" w:rsidP="009A6E64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592414F" w14:textId="77777777" w:rsidR="009A6E64" w:rsidRPr="00BE3C75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A6E64" w:rsidRPr="002B1798" w14:paraId="19200C1C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56E03230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1F24802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C15621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72123548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9310C1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7F690DC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A6E64" w14:paraId="77723241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7D7D4CE2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AFB7B94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2CC0B1D0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72FEE291" w14:textId="77777777" w:rsidR="009A6E64" w:rsidRDefault="009A6E64" w:rsidP="009A6E6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746D7BA" w14:textId="77777777" w:rsidR="009A6E64" w:rsidRPr="00571235" w:rsidRDefault="009A6E64" w:rsidP="009A6E64">
      <w:pPr>
        <w:numPr>
          <w:ilvl w:val="0"/>
          <w:numId w:val="18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3CEC892" w14:textId="77777777" w:rsidR="009A6E64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1EF16641" w14:textId="77777777" w:rsidR="009A6E64" w:rsidRPr="006E5FEB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A6E64" w14:paraId="26010B1F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DEC7D98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49AE99D" w14:textId="77777777" w:rsidR="009A6E64" w:rsidRPr="00290165" w:rsidRDefault="009A6E64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A6E64" w14:paraId="76D530D4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11146AFF" w14:textId="77777777" w:rsidR="009A6E64" w:rsidRPr="00644F9A" w:rsidRDefault="009A6E64" w:rsidP="009405AB">
            <w:r w:rsidRPr="00644F9A">
              <w:t>Adobe Photoshop CC 2018</w:t>
            </w:r>
          </w:p>
          <w:p w14:paraId="57597E18" w14:textId="77777777" w:rsidR="009A6E64" w:rsidRDefault="009A6E64" w:rsidP="009405AB">
            <w:r w:rsidRPr="00644F9A">
              <w:t>Visual Studio Code</w:t>
            </w:r>
          </w:p>
          <w:p w14:paraId="1F47472C" w14:textId="77777777" w:rsidR="009A6E64" w:rsidRPr="00846160" w:rsidRDefault="009A6E64" w:rsidP="009405AB">
            <w:r>
              <w:t>jQuery 3</w:t>
            </w:r>
          </w:p>
          <w:p w14:paraId="0C821E68" w14:textId="77777777" w:rsidR="009A6E64" w:rsidRPr="00D10870" w:rsidRDefault="009A6E64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6BBF25EE" w14:textId="77777777" w:rsidR="009A6E64" w:rsidRDefault="009A6E64" w:rsidP="009A6E64">
      <w:pPr>
        <w:pStyle w:val="Heading2"/>
        <w:numPr>
          <w:ilvl w:val="0"/>
          <w:numId w:val="18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1F1F117A" w14:textId="77777777" w:rsidR="009A6E64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05EE2C19" w14:textId="77777777" w:rsidR="009A6E64" w:rsidRPr="00166B89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A6E64" w14:paraId="390909C0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D1E6618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323F643C" w14:textId="77777777" w:rsidR="009A6E64" w:rsidRPr="007E1E52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4F53082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0D52B57C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A6E64" w14:paraId="2E220BD4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2AC7CAF7" w14:textId="77777777" w:rsidR="009A6E64" w:rsidRPr="00D10870" w:rsidRDefault="009A6E6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4DC232C2" w14:textId="77777777" w:rsidR="009A6E64" w:rsidRPr="00D10870" w:rsidRDefault="009A6E6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25E1AD74" w14:textId="2DB5ECFC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75140CF" w14:textId="4330270E" w:rsidR="009A6E64" w:rsidRDefault="009A6E64" w:rsidP="009A6E64">
      <w:pPr>
        <w:rPr>
          <w:lang w:val="id-ID"/>
        </w:rPr>
      </w:pPr>
    </w:p>
    <w:p w14:paraId="29572678" w14:textId="0F6B9008" w:rsidR="009A6E64" w:rsidRDefault="009A6E64" w:rsidP="009A6E64">
      <w:pPr>
        <w:rPr>
          <w:lang w:val="id-ID"/>
        </w:rPr>
      </w:pPr>
    </w:p>
    <w:p w14:paraId="2C812C7E" w14:textId="7294B057" w:rsidR="009A6E64" w:rsidRDefault="009A6E64" w:rsidP="009A6E64">
      <w:pPr>
        <w:rPr>
          <w:lang w:val="id-ID"/>
        </w:rPr>
      </w:pPr>
    </w:p>
    <w:p w14:paraId="4D3E0040" w14:textId="5E9C80D3" w:rsidR="009A6E64" w:rsidRDefault="009A6E64" w:rsidP="009A6E64">
      <w:pPr>
        <w:rPr>
          <w:lang w:val="id-ID"/>
        </w:rPr>
      </w:pPr>
    </w:p>
    <w:p w14:paraId="3506F5DF" w14:textId="67132FF8" w:rsidR="009A6E64" w:rsidRDefault="009A6E64" w:rsidP="009A6E64">
      <w:pPr>
        <w:rPr>
          <w:lang w:val="id-ID"/>
        </w:rPr>
      </w:pPr>
    </w:p>
    <w:p w14:paraId="662433A1" w14:textId="15DD8EF8" w:rsidR="009A6E64" w:rsidRDefault="009A6E64" w:rsidP="009A6E64">
      <w:pPr>
        <w:rPr>
          <w:lang w:val="id-ID"/>
        </w:rPr>
      </w:pPr>
    </w:p>
    <w:p w14:paraId="6FC26DA6" w14:textId="10F563EE" w:rsidR="009A6E64" w:rsidRDefault="009A6E64" w:rsidP="009A6E64">
      <w:pPr>
        <w:rPr>
          <w:lang w:val="id-ID"/>
        </w:rPr>
      </w:pPr>
    </w:p>
    <w:p w14:paraId="31076738" w14:textId="040FAD4F" w:rsidR="009A6E64" w:rsidRDefault="009A6E64" w:rsidP="009A6E64">
      <w:pPr>
        <w:rPr>
          <w:lang w:val="id-ID"/>
        </w:rPr>
      </w:pPr>
    </w:p>
    <w:p w14:paraId="68785AA2" w14:textId="6C39D5C3" w:rsidR="009A6E64" w:rsidRDefault="009A6E64" w:rsidP="009A6E64">
      <w:pPr>
        <w:rPr>
          <w:lang w:val="id-ID"/>
        </w:rPr>
      </w:pPr>
    </w:p>
    <w:p w14:paraId="01CA7CAD" w14:textId="501D9C70" w:rsidR="009A6E64" w:rsidRDefault="009A6E64" w:rsidP="009A6E64">
      <w:pPr>
        <w:rPr>
          <w:lang w:val="id-ID"/>
        </w:rPr>
      </w:pPr>
    </w:p>
    <w:p w14:paraId="1B07593F" w14:textId="03F7873A" w:rsidR="009A6E64" w:rsidRDefault="009A6E64" w:rsidP="009A6E64">
      <w:pPr>
        <w:rPr>
          <w:lang w:val="id-ID"/>
        </w:rPr>
      </w:pPr>
    </w:p>
    <w:p w14:paraId="4A0B7E88" w14:textId="360205AB" w:rsidR="009A6E64" w:rsidRDefault="009A6E64" w:rsidP="009A6E64">
      <w:pPr>
        <w:rPr>
          <w:lang w:val="id-ID"/>
        </w:rPr>
      </w:pPr>
    </w:p>
    <w:p w14:paraId="06A037EF" w14:textId="4B8E71E3" w:rsidR="009A6E64" w:rsidRDefault="009A6E64" w:rsidP="009A6E64">
      <w:pPr>
        <w:rPr>
          <w:lang w:val="id-ID"/>
        </w:rPr>
      </w:pPr>
    </w:p>
    <w:p w14:paraId="32B3F5CC" w14:textId="3CE94EE7" w:rsidR="009A6E64" w:rsidRDefault="009A6E64" w:rsidP="009A6E64">
      <w:pPr>
        <w:rPr>
          <w:lang w:val="id-ID"/>
        </w:rPr>
      </w:pPr>
    </w:p>
    <w:p w14:paraId="5D84CBCF" w14:textId="4A8BA083" w:rsidR="009A6E64" w:rsidRDefault="009A6E64" w:rsidP="009A6E64">
      <w:pPr>
        <w:rPr>
          <w:lang w:val="id-ID"/>
        </w:rPr>
      </w:pPr>
    </w:p>
    <w:p w14:paraId="69999309" w14:textId="43AAAB1E" w:rsidR="009A6E64" w:rsidRDefault="009A6E64" w:rsidP="009A6E64">
      <w:pPr>
        <w:rPr>
          <w:lang w:val="id-ID"/>
        </w:rPr>
      </w:pPr>
    </w:p>
    <w:p w14:paraId="0573787E" w14:textId="39E21E0A" w:rsidR="009A6E64" w:rsidRDefault="009A6E64" w:rsidP="009A6E64">
      <w:pPr>
        <w:rPr>
          <w:lang w:val="id-ID"/>
        </w:rPr>
      </w:pPr>
    </w:p>
    <w:p w14:paraId="32A73C2D" w14:textId="54BC5C51" w:rsidR="009A6E64" w:rsidRDefault="009A6E64" w:rsidP="009A6E64">
      <w:pPr>
        <w:rPr>
          <w:lang w:val="id-ID"/>
        </w:rPr>
      </w:pPr>
    </w:p>
    <w:p w14:paraId="592E84B0" w14:textId="68A5380A" w:rsidR="009A6E64" w:rsidRDefault="009A6E64" w:rsidP="009A6E64">
      <w:pPr>
        <w:rPr>
          <w:lang w:val="id-ID"/>
        </w:rPr>
      </w:pPr>
    </w:p>
    <w:p w14:paraId="2563CB40" w14:textId="00791425" w:rsidR="009A6E64" w:rsidRDefault="009A6E64" w:rsidP="009A6E64">
      <w:pPr>
        <w:rPr>
          <w:lang w:val="id-ID"/>
        </w:rPr>
      </w:pPr>
    </w:p>
    <w:p w14:paraId="40068444" w14:textId="550D00B7" w:rsidR="009A6E64" w:rsidRDefault="009A6E64" w:rsidP="009A6E64">
      <w:pPr>
        <w:rPr>
          <w:lang w:val="id-ID"/>
        </w:rPr>
      </w:pPr>
    </w:p>
    <w:p w14:paraId="6EE153E1" w14:textId="555BD20D" w:rsidR="009A6E64" w:rsidRDefault="009A6E64" w:rsidP="009A6E64">
      <w:pPr>
        <w:rPr>
          <w:lang w:val="id-ID"/>
        </w:rPr>
      </w:pPr>
    </w:p>
    <w:p w14:paraId="3E962B8B" w14:textId="22113FC6" w:rsidR="009A6E64" w:rsidRDefault="009A6E64" w:rsidP="009A6E64">
      <w:pPr>
        <w:rPr>
          <w:lang w:val="id-ID"/>
        </w:rPr>
      </w:pPr>
    </w:p>
    <w:p w14:paraId="0AC86553" w14:textId="44E3E530" w:rsidR="009A6E64" w:rsidRDefault="009A6E64" w:rsidP="009A6E64">
      <w:pPr>
        <w:rPr>
          <w:lang w:val="id-ID"/>
        </w:rPr>
      </w:pPr>
    </w:p>
    <w:p w14:paraId="75DC3993" w14:textId="1C99C61F" w:rsidR="009A6E64" w:rsidRDefault="009A6E64" w:rsidP="009A6E64">
      <w:pPr>
        <w:rPr>
          <w:lang w:val="id-ID"/>
        </w:rPr>
      </w:pPr>
    </w:p>
    <w:p w14:paraId="525267B5" w14:textId="3E61596E" w:rsidR="009A6E64" w:rsidRDefault="009A6E64" w:rsidP="009A6E64">
      <w:pPr>
        <w:rPr>
          <w:lang w:val="id-ID"/>
        </w:rPr>
      </w:pPr>
    </w:p>
    <w:p w14:paraId="37B0A029" w14:textId="0DFD1E83" w:rsidR="009A6E64" w:rsidRDefault="009A6E64" w:rsidP="009A6E64">
      <w:pPr>
        <w:rPr>
          <w:lang w:val="id-ID"/>
        </w:rPr>
      </w:pPr>
    </w:p>
    <w:p w14:paraId="4288445B" w14:textId="00B33CD1" w:rsidR="009A6E64" w:rsidRDefault="009A6E64" w:rsidP="009A6E64">
      <w:pPr>
        <w:rPr>
          <w:lang w:val="id-ID"/>
        </w:rPr>
      </w:pPr>
    </w:p>
    <w:p w14:paraId="7730C4A9" w14:textId="24F58414" w:rsidR="009A6E64" w:rsidRDefault="009A6E64" w:rsidP="009A6E64">
      <w:pPr>
        <w:rPr>
          <w:lang w:val="id-ID"/>
        </w:rPr>
      </w:pPr>
    </w:p>
    <w:p w14:paraId="79D8BBDE" w14:textId="0AAC343B" w:rsidR="009A6E64" w:rsidRDefault="009A6E64" w:rsidP="009A6E64">
      <w:pPr>
        <w:rPr>
          <w:lang w:val="id-ID"/>
        </w:rPr>
      </w:pPr>
    </w:p>
    <w:p w14:paraId="0B5C6339" w14:textId="77777777" w:rsidR="009A6E64" w:rsidRPr="009A6E64" w:rsidRDefault="009A6E64" w:rsidP="009A6E64">
      <w:pPr>
        <w:rPr>
          <w:lang w:val="id-ID"/>
        </w:rPr>
      </w:pPr>
    </w:p>
    <w:p w14:paraId="5DC801F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CFF93B4" w14:textId="751C0A7D" w:rsidR="004B47B5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FCB4AE1" w14:textId="77777777" w:rsidR="00B25736" w:rsidRPr="001E4042" w:rsidRDefault="00B25736" w:rsidP="004B47B5">
      <w:pPr>
        <w:rPr>
          <w:i/>
          <w:sz w:val="16"/>
          <w:lang w:val="id-ID"/>
        </w:rPr>
      </w:pPr>
    </w:p>
    <w:p w14:paraId="53D244B8" w14:textId="77777777" w:rsidR="00643F75" w:rsidRDefault="00643F75" w:rsidP="00643F75">
      <w:pPr>
        <w:rPr>
          <w:lang w:val="id-ID"/>
        </w:rPr>
      </w:pPr>
    </w:p>
    <w:p w14:paraId="44A32900" w14:textId="77777777" w:rsidR="000D20CE" w:rsidRPr="00844872" w:rsidRDefault="000D20CE" w:rsidP="00844872">
      <w:pPr>
        <w:spacing w:line="360" w:lineRule="auto"/>
        <w:jc w:val="center"/>
        <w:rPr>
          <w:b/>
          <w:bCs/>
        </w:rPr>
      </w:pPr>
      <w:r w:rsidRPr="00936B8E">
        <w:rPr>
          <w:b/>
          <w:bCs/>
        </w:rPr>
        <w:t>Fancy Art</w:t>
      </w:r>
    </w:p>
    <w:p w14:paraId="4268BCE4" w14:textId="77777777" w:rsidR="000D20CE" w:rsidRDefault="000D20CE" w:rsidP="000D20CE">
      <w:pPr>
        <w:spacing w:line="360" w:lineRule="auto"/>
        <w:ind w:firstLine="567"/>
        <w:jc w:val="both"/>
      </w:pPr>
      <w:r w:rsidRPr="00936B8E">
        <w:rPr>
          <w:b/>
          <w:bCs/>
        </w:rPr>
        <w:t>Fancy Art</w:t>
      </w:r>
      <w:r>
        <w:t xml:space="preserve"> is a company focused </w:t>
      </w:r>
      <w:r w:rsidR="00DE2B95">
        <w:t>o</w:t>
      </w:r>
      <w:r>
        <w:t xml:space="preserve">n art. While </w:t>
      </w:r>
      <w:r w:rsidRPr="00936B8E">
        <w:t>Fancy Art</w:t>
      </w:r>
      <w:r>
        <w:t xml:space="preserve"> has many stores all around the world, the owner wishes to make a website for their company. </w:t>
      </w:r>
    </w:p>
    <w:p w14:paraId="47235324" w14:textId="77777777" w:rsidR="000D20CE" w:rsidRDefault="000D20CE" w:rsidP="00B90F4E">
      <w:pPr>
        <w:spacing w:line="360" w:lineRule="auto"/>
        <w:ind w:firstLine="567"/>
        <w:jc w:val="both"/>
      </w:pPr>
      <w:r>
        <w:t xml:space="preserve">The website will be used by customers to see the latest art, arts on sale, information </w:t>
      </w:r>
      <w:r w:rsidR="00DE2B95">
        <w:t>about</w:t>
      </w:r>
      <w:r>
        <w:t xml:space="preserve"> art galler</w:t>
      </w:r>
      <w:r w:rsidR="00DE2B95">
        <w:t>ies</w:t>
      </w:r>
      <w:r>
        <w:t xml:space="preserve"> and artists, and more information about the company. Fancy Art also needs someone to create their company’s logo to represent them. Fancy Art is looking for </w:t>
      </w:r>
      <w:r w:rsidR="00DE2B95">
        <w:t xml:space="preserve">a </w:t>
      </w:r>
      <w:r>
        <w:t>web</w:t>
      </w:r>
      <w:r w:rsidR="00DE2B95">
        <w:t>site</w:t>
      </w:r>
      <w:r>
        <w:t xml:space="preserve"> designer to do those jobs. You are chosen to design the logo and the website.</w:t>
      </w:r>
    </w:p>
    <w:p w14:paraId="31395D87" w14:textId="77777777" w:rsidR="00B90F4E" w:rsidRDefault="000D20CE" w:rsidP="000D20CE">
      <w:pPr>
        <w:spacing w:line="360" w:lineRule="auto"/>
        <w:jc w:val="both"/>
      </w:pPr>
      <w:r>
        <w:t>The requirements given by Fancy Art are as follow:</w:t>
      </w:r>
    </w:p>
    <w:p w14:paraId="00C5C888" w14:textId="77777777" w:rsidR="000D20CE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needs a </w:t>
      </w:r>
      <w:r w:rsidRPr="00936B8E">
        <w:rPr>
          <w:b/>
          <w:bCs/>
        </w:rPr>
        <w:t>logo</w:t>
      </w:r>
      <w:r>
        <w:t xml:space="preserve"> to represent the image of their company who has </w:t>
      </w:r>
      <w:r w:rsidRPr="00936B8E">
        <w:rPr>
          <w:b/>
          <w:bCs/>
        </w:rPr>
        <w:t xml:space="preserve">professional </w:t>
      </w:r>
      <w:r>
        <w:t xml:space="preserve">principles. Consider the </w:t>
      </w:r>
      <w:r w:rsidRPr="00E66A65">
        <w:rPr>
          <w:b/>
        </w:rPr>
        <w:t>customer segment</w:t>
      </w:r>
      <w:r>
        <w:t xml:space="preserve">, </w:t>
      </w:r>
      <w:r w:rsidRPr="00E66A65">
        <w:rPr>
          <w:b/>
        </w:rPr>
        <w:t>shape</w:t>
      </w:r>
      <w:r>
        <w:t xml:space="preserve"> and </w:t>
      </w:r>
      <w:r w:rsidRPr="00E66A65">
        <w:rPr>
          <w:b/>
        </w:rPr>
        <w:t>colors</w:t>
      </w:r>
      <w:r>
        <w:t xml:space="preserve"> when designing the </w:t>
      </w:r>
      <w:r w:rsidRPr="00E66A65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3EAABDA2" w14:textId="77777777" w:rsidR="000D20CE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you to design the </w:t>
      </w:r>
      <w:r w:rsidRPr="00936B8E">
        <w:rPr>
          <w:b/>
          <w:bCs/>
        </w:rPr>
        <w:t>blueprint</w:t>
      </w:r>
      <w:r>
        <w:t xml:space="preserve"> for your </w:t>
      </w:r>
      <w:r w:rsidRPr="00936B8E">
        <w:rPr>
          <w:b/>
          <w:bCs/>
        </w:rPr>
        <w:t>homepage</w:t>
      </w:r>
      <w:r>
        <w:t xml:space="preserve"> first before you start the development of the HTML files. The </w:t>
      </w:r>
      <w:r w:rsidRPr="00936B8E">
        <w:rPr>
          <w:b/>
          <w:bCs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 w:rsidRPr="007C2F61">
        <w:rPr>
          <w:b/>
        </w:rPr>
        <w:t xml:space="preserve">homepage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="003D5D47" w:rsidRPr="003D5D47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</w:p>
    <w:p w14:paraId="3739BA7B" w14:textId="77777777" w:rsidR="00982E67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</w:t>
      </w:r>
      <w:r w:rsidR="003D5D47">
        <w:t>its</w:t>
      </w:r>
      <w:r>
        <w:t xml:space="preserve"> company website </w:t>
      </w:r>
      <w:r w:rsidR="0006011C">
        <w:t xml:space="preserve">to </w:t>
      </w:r>
      <w:r w:rsidRPr="00936B8E">
        <w:rPr>
          <w:b/>
          <w:bCs/>
        </w:rPr>
        <w:t>provide information</w:t>
      </w:r>
      <w:r>
        <w:t xml:space="preserve"> about </w:t>
      </w:r>
      <w:r w:rsidRPr="00936B8E">
        <w:rPr>
          <w:b/>
          <w:bCs/>
        </w:rPr>
        <w:t>art galleries</w:t>
      </w:r>
      <w:r>
        <w:t xml:space="preserve">, </w:t>
      </w:r>
      <w:r w:rsidRPr="00936B8E">
        <w:rPr>
          <w:b/>
          <w:bCs/>
        </w:rPr>
        <w:t>ongoing and oncoming auctions</w:t>
      </w:r>
      <w:r>
        <w:t xml:space="preserve">, </w:t>
      </w:r>
      <w:r w:rsidRPr="00936B8E">
        <w:rPr>
          <w:b/>
          <w:bCs/>
        </w:rPr>
        <w:t>company information</w:t>
      </w:r>
      <w:r>
        <w:t xml:space="preserve">, and have a feature that allows </w:t>
      </w:r>
      <w:r w:rsidR="0006011C">
        <w:t xml:space="preserve">the </w:t>
      </w:r>
      <w:r>
        <w:t>customer to register to their website.</w:t>
      </w:r>
    </w:p>
    <w:p w14:paraId="5C0C6A41" w14:textId="4C47289F" w:rsidR="000D20CE" w:rsidRDefault="000D20CE" w:rsidP="00D43E3B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you to build the website attractive, appealing, and fully functioning. Furthermore, Fancy Art wants you to create </w:t>
      </w:r>
      <w:r w:rsidR="0006011C">
        <w:t>a</w:t>
      </w:r>
      <w:r>
        <w:t xml:space="preserve"> website with </w:t>
      </w:r>
      <w:r w:rsidRPr="00936B8E">
        <w:rPr>
          <w:b/>
          <w:bCs/>
        </w:rPr>
        <w:t>responsive design</w:t>
      </w:r>
      <w:r>
        <w:t xml:space="preserve">. The website should be accessible by mobile phones perfectly.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8</w:t>
      </w:r>
      <w:r w:rsidRPr="00F841C9">
        <w:rPr>
          <w:b/>
        </w:rPr>
        <w:t>00px</w:t>
      </w:r>
      <w:r>
        <w:t xml:space="preserve"> screen.</w:t>
      </w:r>
    </w:p>
    <w:p w14:paraId="6355242A" w14:textId="77777777" w:rsidR="000D20CE" w:rsidRDefault="000D20CE" w:rsidP="00F93462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>
        <w:t xml:space="preserve">The website consists of five main pages. They are </w:t>
      </w:r>
      <w:r w:rsidRPr="00936B8E">
        <w:rPr>
          <w:b/>
          <w:bCs/>
        </w:rPr>
        <w:t>home</w:t>
      </w:r>
      <w:r>
        <w:t xml:space="preserve">, </w:t>
      </w:r>
      <w:r w:rsidRPr="00936B8E">
        <w:rPr>
          <w:b/>
          <w:bCs/>
        </w:rPr>
        <w:t>galleries</w:t>
      </w:r>
      <w:r>
        <w:t xml:space="preserve">, </w:t>
      </w:r>
      <w:r w:rsidRPr="00936B8E">
        <w:rPr>
          <w:b/>
          <w:bCs/>
        </w:rPr>
        <w:t>auctions</w:t>
      </w:r>
      <w:r>
        <w:t xml:space="preserve">, </w:t>
      </w:r>
      <w:r w:rsidRPr="00936B8E">
        <w:rPr>
          <w:b/>
          <w:bCs/>
        </w:rPr>
        <w:t>registration</w:t>
      </w:r>
      <w:r>
        <w:t xml:space="preserve">, and </w:t>
      </w:r>
      <w:r w:rsidRPr="00936B8E">
        <w:rPr>
          <w:b/>
          <w:bCs/>
        </w:rPr>
        <w:t>information about the company</w:t>
      </w:r>
      <w:r>
        <w:t xml:space="preserve">. You </w:t>
      </w:r>
      <w:proofErr w:type="gramStart"/>
      <w:r>
        <w:t>have to</w:t>
      </w:r>
      <w:proofErr w:type="gramEnd"/>
      <w:r>
        <w:t xml:space="preserve"> create the </w:t>
      </w:r>
      <w:r w:rsidRPr="00936B8E">
        <w:rPr>
          <w:b/>
          <w:bCs/>
        </w:rPr>
        <w:t>navigation menu</w:t>
      </w:r>
      <w:r>
        <w:t xml:space="preserve"> using</w:t>
      </w:r>
      <w:r w:rsidRPr="00936B8E">
        <w:rPr>
          <w:b/>
          <w:bCs/>
        </w:rPr>
        <w:t xml:space="preserve"> Dropdown </w:t>
      </w:r>
      <w:r>
        <w:t xml:space="preserve">with </w:t>
      </w:r>
      <w:r w:rsidRPr="00936B8E">
        <w:rPr>
          <w:b/>
          <w:bCs/>
        </w:rPr>
        <w:t>CSS</w:t>
      </w:r>
      <w:r>
        <w:t xml:space="preserve">. Below </w:t>
      </w:r>
      <w:r w:rsidR="0006011C">
        <w:t>is</w:t>
      </w:r>
      <w:r>
        <w:t xml:space="preserve"> the requirement for each page:</w:t>
      </w:r>
    </w:p>
    <w:p w14:paraId="54595651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Home</w:t>
      </w:r>
    </w:p>
    <w:p w14:paraId="02515352" w14:textId="77777777" w:rsidR="000D20CE" w:rsidRDefault="000D20CE" w:rsidP="00F93462">
      <w:pPr>
        <w:pStyle w:val="ListParagraph"/>
        <w:spacing w:line="360" w:lineRule="auto"/>
        <w:ind w:left="567" w:firstLine="284"/>
        <w:jc w:val="both"/>
      </w:pPr>
      <w:r>
        <w:t xml:space="preserve">Fancy Art wants to have </w:t>
      </w:r>
      <w:r w:rsidRPr="00936B8E">
        <w:rPr>
          <w:b/>
          <w:bCs/>
        </w:rPr>
        <w:t>image-slider</w:t>
      </w:r>
      <w:r>
        <w:t xml:space="preserve"> </w:t>
      </w:r>
      <w:r w:rsidR="0006011C">
        <w:t>o</w:t>
      </w:r>
      <w:r w:rsidR="00982E67">
        <w:t xml:space="preserve">n the home page </w:t>
      </w:r>
      <w:r>
        <w:t xml:space="preserve">to show the </w:t>
      </w:r>
      <w:r w:rsidRPr="00E60908">
        <w:rPr>
          <w:bCs/>
        </w:rPr>
        <w:t>latest new events</w:t>
      </w:r>
      <w:r>
        <w:t xml:space="preserve"> such as </w:t>
      </w:r>
      <w:r w:rsidRPr="00E60908">
        <w:rPr>
          <w:bCs/>
        </w:rPr>
        <w:t>art fair</w:t>
      </w:r>
      <w:r w:rsidR="0006011C">
        <w:rPr>
          <w:bCs/>
        </w:rPr>
        <w:t>s</w:t>
      </w:r>
      <w:r>
        <w:t xml:space="preserve">, or </w:t>
      </w:r>
      <w:r w:rsidRPr="00E60908">
        <w:rPr>
          <w:bCs/>
        </w:rPr>
        <w:t>art auctions</w:t>
      </w:r>
      <w:r>
        <w:t xml:space="preserve">. You must use </w:t>
      </w:r>
      <w:proofErr w:type="spellStart"/>
      <w:r w:rsidRPr="00936B8E">
        <w:rPr>
          <w:b/>
          <w:bCs/>
        </w:rPr>
        <w:t>JQuery</w:t>
      </w:r>
      <w:proofErr w:type="spellEnd"/>
      <w:r>
        <w:t xml:space="preserve"> for the image-slider. Also, Fancy Art wants to introduce their company a little on this homepage.</w:t>
      </w:r>
    </w:p>
    <w:p w14:paraId="04F627DE" w14:textId="60EE2916" w:rsidR="00A418A8" w:rsidRDefault="00A418A8" w:rsidP="00F93462">
      <w:pPr>
        <w:pStyle w:val="ListParagraph"/>
        <w:spacing w:line="360" w:lineRule="auto"/>
        <w:ind w:left="567" w:firstLine="284"/>
        <w:jc w:val="both"/>
      </w:pPr>
    </w:p>
    <w:p w14:paraId="2BAB1C37" w14:textId="77777777" w:rsidR="00D43E3B" w:rsidRDefault="00D43E3B" w:rsidP="00F93462">
      <w:pPr>
        <w:pStyle w:val="ListParagraph"/>
        <w:spacing w:line="360" w:lineRule="auto"/>
        <w:ind w:left="567" w:firstLine="284"/>
        <w:jc w:val="both"/>
      </w:pPr>
    </w:p>
    <w:p w14:paraId="7264102B" w14:textId="77777777" w:rsidR="000D20C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</w:pPr>
      <w:r w:rsidRPr="00936B8E">
        <w:rPr>
          <w:b/>
          <w:bCs/>
        </w:rPr>
        <w:lastRenderedPageBreak/>
        <w:t>Auction</w:t>
      </w:r>
    </w:p>
    <w:p w14:paraId="711E3718" w14:textId="0C786E6E" w:rsidR="00A418A8" w:rsidRDefault="0006011C" w:rsidP="00B56F9A">
      <w:pPr>
        <w:pStyle w:val="ListParagraph"/>
        <w:spacing w:line="360" w:lineRule="auto"/>
        <w:ind w:left="567" w:firstLine="284"/>
        <w:jc w:val="both"/>
      </w:pPr>
      <w:r>
        <w:t>The a</w:t>
      </w:r>
      <w:r w:rsidR="000D20CE">
        <w:t>uction page display</w:t>
      </w:r>
      <w:r>
        <w:t>s</w:t>
      </w:r>
      <w:r w:rsidR="000D20CE">
        <w:t xml:space="preserve"> </w:t>
      </w:r>
      <w:r w:rsidR="000D20CE" w:rsidRPr="00936B8E">
        <w:rPr>
          <w:b/>
          <w:bCs/>
        </w:rPr>
        <w:t>ongoing and oncoming auction</w:t>
      </w:r>
      <w:r w:rsidR="000D20CE">
        <w:t xml:space="preserve">. </w:t>
      </w:r>
      <w:r w:rsidR="00147859">
        <w:t>Th</w:t>
      </w:r>
      <w:r w:rsidR="00315DE3">
        <w:t>e</w:t>
      </w:r>
      <w:r w:rsidR="00147859">
        <w:t xml:space="preserve"> </w:t>
      </w:r>
      <w:r w:rsidR="00315DE3">
        <w:t xml:space="preserve">information that should be provided in auction page such as </w:t>
      </w:r>
      <w:r w:rsidR="000D20CE" w:rsidRPr="00936B8E">
        <w:rPr>
          <w:b/>
          <w:bCs/>
        </w:rPr>
        <w:t xml:space="preserve">image </w:t>
      </w:r>
      <w:r w:rsidR="000D20CE">
        <w:t xml:space="preserve">related to the auction, </w:t>
      </w:r>
      <w:r w:rsidR="000D20CE" w:rsidRPr="00936B8E">
        <w:rPr>
          <w:b/>
          <w:bCs/>
        </w:rPr>
        <w:t>the artist</w:t>
      </w:r>
      <w:r w:rsidR="000D20CE">
        <w:t xml:space="preserve">, </w:t>
      </w:r>
      <w:r w:rsidR="00D73401">
        <w:rPr>
          <w:b/>
          <w:bCs/>
        </w:rPr>
        <w:t>s</w:t>
      </w:r>
      <w:r w:rsidR="000D20CE" w:rsidRPr="00936B8E">
        <w:rPr>
          <w:b/>
          <w:bCs/>
        </w:rPr>
        <w:t>tarting bid</w:t>
      </w:r>
      <w:r w:rsidR="00D73401">
        <w:rPr>
          <w:b/>
          <w:bCs/>
        </w:rPr>
        <w:t xml:space="preserve"> price</w:t>
      </w:r>
      <w:r w:rsidR="000D20CE">
        <w:t xml:space="preserve">, and the </w:t>
      </w:r>
      <w:r w:rsidR="000D20CE" w:rsidRPr="00936B8E">
        <w:rPr>
          <w:b/>
          <w:bCs/>
        </w:rPr>
        <w:t>date bidding start</w:t>
      </w:r>
      <w:r w:rsidR="000D20CE">
        <w:t>.</w:t>
      </w:r>
    </w:p>
    <w:p w14:paraId="2F3482EA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Gallery</w:t>
      </w:r>
    </w:p>
    <w:p w14:paraId="67F607FD" w14:textId="033130C1" w:rsidR="00A418A8" w:rsidRDefault="0006011C" w:rsidP="00B56F9A">
      <w:pPr>
        <w:pStyle w:val="ListParagraph"/>
        <w:spacing w:line="360" w:lineRule="auto"/>
        <w:ind w:left="567" w:firstLine="284"/>
        <w:jc w:val="both"/>
      </w:pPr>
      <w:r>
        <w:t>The g</w:t>
      </w:r>
      <w:r w:rsidR="000D20CE">
        <w:t xml:space="preserve">allery page </w:t>
      </w:r>
      <w:r w:rsidR="000D20CE" w:rsidRPr="00E43324">
        <w:rPr>
          <w:b/>
        </w:rPr>
        <w:t xml:space="preserve">displays </w:t>
      </w:r>
      <w:r w:rsidR="009C3266" w:rsidRPr="00E43324">
        <w:rPr>
          <w:b/>
        </w:rPr>
        <w:t xml:space="preserve">a </w:t>
      </w:r>
      <w:r w:rsidR="000D20CE" w:rsidRPr="00E43324">
        <w:rPr>
          <w:b/>
        </w:rPr>
        <w:t xml:space="preserve">list of </w:t>
      </w:r>
      <w:r w:rsidR="00D1294F" w:rsidRPr="00E43324">
        <w:rPr>
          <w:b/>
        </w:rPr>
        <w:t>art showcase</w:t>
      </w:r>
      <w:r w:rsidR="000D20CE">
        <w:t xml:space="preserve">, the </w:t>
      </w:r>
      <w:r w:rsidR="000D20CE" w:rsidRPr="00C31DF4">
        <w:rPr>
          <w:b/>
        </w:rPr>
        <w:t>information</w:t>
      </w:r>
      <w:r w:rsidR="000D20CE">
        <w:t xml:space="preserve"> </w:t>
      </w:r>
      <w:r w:rsidR="009C3266">
        <w:t>o</w:t>
      </w:r>
      <w:r w:rsidR="000D20CE">
        <w:t xml:space="preserve">n this page would include </w:t>
      </w:r>
      <w:r w:rsidR="009C3266" w:rsidRPr="00C31DF4">
        <w:rPr>
          <w:b/>
        </w:rPr>
        <w:t>i</w:t>
      </w:r>
      <w:r w:rsidR="000D20CE" w:rsidRPr="00C31DF4">
        <w:rPr>
          <w:b/>
        </w:rPr>
        <w:t>mage</w:t>
      </w:r>
      <w:r w:rsidR="009C3266" w:rsidRPr="00C31DF4">
        <w:rPr>
          <w:b/>
        </w:rPr>
        <w:t>s</w:t>
      </w:r>
      <w:r w:rsidR="000D20CE" w:rsidRPr="00C31DF4">
        <w:rPr>
          <w:b/>
        </w:rPr>
        <w:t xml:space="preserve"> related to the </w:t>
      </w:r>
      <w:r w:rsidR="004564FA" w:rsidRPr="00C31DF4">
        <w:rPr>
          <w:b/>
        </w:rPr>
        <w:t>arts</w:t>
      </w:r>
      <w:r w:rsidR="000D20CE">
        <w:t xml:space="preserve">, </w:t>
      </w:r>
      <w:r w:rsidR="000D20CE" w:rsidRPr="00C31DF4">
        <w:rPr>
          <w:b/>
        </w:rPr>
        <w:t xml:space="preserve">the name of the </w:t>
      </w:r>
      <w:r w:rsidR="004564FA" w:rsidRPr="00C31DF4">
        <w:rPr>
          <w:b/>
        </w:rPr>
        <w:t>arts</w:t>
      </w:r>
      <w:r w:rsidR="000D20CE">
        <w:t xml:space="preserve">, and </w:t>
      </w:r>
      <w:r w:rsidR="000D20CE" w:rsidRPr="00C31DF4">
        <w:rPr>
          <w:b/>
        </w:rPr>
        <w:t xml:space="preserve">the art </w:t>
      </w:r>
      <w:r w:rsidR="00A70E96" w:rsidRPr="00C31DF4">
        <w:rPr>
          <w:b/>
        </w:rPr>
        <w:t>origin</w:t>
      </w:r>
      <w:r w:rsidR="000D20CE">
        <w:t>.</w:t>
      </w:r>
      <w:r w:rsidR="000754AF">
        <w:t xml:space="preserve"> You are </w:t>
      </w:r>
      <w:r w:rsidR="000754AF" w:rsidRPr="00C31DF4">
        <w:rPr>
          <w:b/>
        </w:rPr>
        <w:t>free</w:t>
      </w:r>
      <w:r w:rsidR="000754AF">
        <w:t xml:space="preserve"> to </w:t>
      </w:r>
      <w:r w:rsidR="000754AF" w:rsidRPr="00C31DF4">
        <w:rPr>
          <w:b/>
        </w:rPr>
        <w:t>add another component</w:t>
      </w:r>
      <w:r w:rsidR="000754AF">
        <w:t xml:space="preserve"> such as </w:t>
      </w:r>
      <w:r w:rsidR="000754AF" w:rsidRPr="00C31DF4">
        <w:rPr>
          <w:b/>
        </w:rPr>
        <w:t>modals to show images</w:t>
      </w:r>
      <w:r w:rsidR="000754AF">
        <w:t xml:space="preserve"> and </w:t>
      </w:r>
      <w:r w:rsidR="000754AF" w:rsidRPr="00C31DF4">
        <w:rPr>
          <w:b/>
        </w:rPr>
        <w:t>arts category title</w:t>
      </w:r>
      <w:r w:rsidR="009C3266" w:rsidRPr="00C31DF4">
        <w:rPr>
          <w:b/>
        </w:rPr>
        <w:t>s</w:t>
      </w:r>
      <w:r w:rsidR="000754AF">
        <w:t>.</w:t>
      </w:r>
    </w:p>
    <w:p w14:paraId="649D612E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Registration</w:t>
      </w:r>
    </w:p>
    <w:p w14:paraId="7164E2B9" w14:textId="112817D6" w:rsidR="00A418A8" w:rsidRDefault="004A420D" w:rsidP="00B56F9A">
      <w:pPr>
        <w:pStyle w:val="ListParagraph"/>
        <w:spacing w:line="360" w:lineRule="auto"/>
        <w:ind w:left="567" w:firstLine="284"/>
        <w:jc w:val="both"/>
      </w:pPr>
      <w:r>
        <w:t>This page help</w:t>
      </w:r>
      <w:r w:rsidR="009C3266">
        <w:t>s</w:t>
      </w:r>
      <w:r>
        <w:t xml:space="preserve"> </w:t>
      </w:r>
      <w:r w:rsidR="009C3266">
        <w:t xml:space="preserve">the </w:t>
      </w:r>
      <w:r>
        <w:t>user</w:t>
      </w:r>
      <w:r w:rsidR="00E03260">
        <w:t xml:space="preserve"> to</w:t>
      </w:r>
      <w:r>
        <w:t xml:space="preserve"> create an account </w:t>
      </w:r>
      <w:r w:rsidR="009C3266">
        <w:t>o</w:t>
      </w:r>
      <w:r>
        <w:t xml:space="preserve">n the website. </w:t>
      </w:r>
      <w:r w:rsidR="000D20CE">
        <w:t xml:space="preserve">To register as </w:t>
      </w:r>
      <w:r w:rsidR="009C3266">
        <w:t xml:space="preserve">a </w:t>
      </w:r>
      <w:r w:rsidR="000D20CE">
        <w:t xml:space="preserve">user, </w:t>
      </w:r>
      <w:r w:rsidR="000D20CE" w:rsidRPr="00936B8E">
        <w:rPr>
          <w:b/>
          <w:bCs/>
        </w:rPr>
        <w:t>Fancy Art</w:t>
      </w:r>
      <w:r w:rsidR="000D20CE">
        <w:t xml:space="preserve"> needs some </w:t>
      </w:r>
      <w:r w:rsidR="000D20CE" w:rsidRPr="00362424">
        <w:rPr>
          <w:b/>
        </w:rPr>
        <w:t>personal information</w:t>
      </w:r>
      <w:r w:rsidR="000D20CE">
        <w:t xml:space="preserve"> about the customer such as the user’s </w:t>
      </w:r>
      <w:r w:rsidR="000D20CE" w:rsidRPr="00936B8E">
        <w:rPr>
          <w:b/>
          <w:bCs/>
        </w:rPr>
        <w:t>full name</w:t>
      </w:r>
      <w:r w:rsidR="000D20CE">
        <w:t xml:space="preserve">, </w:t>
      </w:r>
      <w:r w:rsidR="000D20CE" w:rsidRPr="00936B8E">
        <w:rPr>
          <w:b/>
          <w:bCs/>
        </w:rPr>
        <w:t>email</w:t>
      </w:r>
      <w:r w:rsidR="000D20CE">
        <w:t xml:space="preserve">, </w:t>
      </w:r>
      <w:r w:rsidR="000D20CE" w:rsidRPr="00936B8E">
        <w:rPr>
          <w:b/>
          <w:bCs/>
        </w:rPr>
        <w:t>password</w:t>
      </w:r>
      <w:r w:rsidR="000D20CE">
        <w:t xml:space="preserve">, </w:t>
      </w:r>
      <w:r w:rsidR="000D20CE" w:rsidRPr="00936B8E">
        <w:rPr>
          <w:b/>
          <w:bCs/>
        </w:rPr>
        <w:t>country</w:t>
      </w:r>
      <w:r w:rsidR="000D20CE">
        <w:t xml:space="preserve">, </w:t>
      </w:r>
      <w:r w:rsidR="00447F30">
        <w:rPr>
          <w:b/>
          <w:bCs/>
        </w:rPr>
        <w:t>a</w:t>
      </w:r>
      <w:r w:rsidR="000D20CE" w:rsidRPr="00936B8E">
        <w:rPr>
          <w:b/>
          <w:bCs/>
        </w:rPr>
        <w:t>ddress</w:t>
      </w:r>
      <w:r w:rsidR="000D20CE">
        <w:t xml:space="preserve">, </w:t>
      </w:r>
      <w:proofErr w:type="gramStart"/>
      <w:r w:rsidR="000D20CE">
        <w:t>and also</w:t>
      </w:r>
      <w:proofErr w:type="gramEnd"/>
      <w:r w:rsidR="000D20CE">
        <w:t xml:space="preserve"> </w:t>
      </w:r>
      <w:r w:rsidR="000D20CE" w:rsidRPr="00936B8E">
        <w:rPr>
          <w:b/>
          <w:bCs/>
        </w:rPr>
        <w:t>ar</w:t>
      </w:r>
      <w:r w:rsidR="00E87355">
        <w:rPr>
          <w:b/>
          <w:bCs/>
        </w:rPr>
        <w:t>t</w:t>
      </w:r>
      <w:r w:rsidR="00246032">
        <w:rPr>
          <w:b/>
          <w:bCs/>
        </w:rPr>
        <w:t xml:space="preserve"> preferences</w:t>
      </w:r>
      <w:r w:rsidR="000D20CE">
        <w:t>.</w:t>
      </w:r>
      <w:r w:rsidR="000D20CE" w:rsidRPr="00C53B9E">
        <w:t xml:space="preserve"> </w:t>
      </w:r>
      <w:r w:rsidR="000D20CE">
        <w:t xml:space="preserve">You are also asked to create </w:t>
      </w:r>
      <w:r w:rsidR="000D20CE">
        <w:rPr>
          <w:b/>
          <w:bCs/>
        </w:rPr>
        <w:t>5 kind</w:t>
      </w:r>
      <w:r w:rsidR="00DB68A4">
        <w:rPr>
          <w:b/>
          <w:bCs/>
        </w:rPr>
        <w:t>s</w:t>
      </w:r>
      <w:r w:rsidR="000D20CE">
        <w:rPr>
          <w:b/>
          <w:bCs/>
        </w:rPr>
        <w:t xml:space="preserve"> of validation </w:t>
      </w:r>
      <w:r w:rsidR="000D20CE">
        <w:t xml:space="preserve">using </w:t>
      </w:r>
      <w:r w:rsidR="000D20CE">
        <w:rPr>
          <w:b/>
          <w:bCs/>
        </w:rPr>
        <w:t>JavaScript</w:t>
      </w:r>
      <w:r w:rsidR="00642EE8">
        <w:rPr>
          <w:b/>
          <w:bCs/>
        </w:rPr>
        <w:t xml:space="preserve"> </w:t>
      </w:r>
      <w:r w:rsidR="00642EE8" w:rsidRPr="00642EE8">
        <w:rPr>
          <w:bCs/>
        </w:rPr>
        <w:t>and</w:t>
      </w:r>
      <w:r w:rsidR="00642EE8">
        <w:rPr>
          <w:b/>
          <w:bCs/>
        </w:rPr>
        <w:t xml:space="preserve"> </w:t>
      </w:r>
      <w:r w:rsidR="00642EE8">
        <w:rPr>
          <w:b/>
        </w:rPr>
        <w:t>don’t use regular expression</w:t>
      </w:r>
      <w:r w:rsidR="000D20CE">
        <w:t>.</w:t>
      </w:r>
    </w:p>
    <w:p w14:paraId="465AD73B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About</w:t>
      </w:r>
    </w:p>
    <w:p w14:paraId="25FFCE5F" w14:textId="4504821D" w:rsidR="000D20CE" w:rsidRDefault="000D20CE" w:rsidP="00F91D4B">
      <w:pPr>
        <w:pStyle w:val="ListParagraph"/>
        <w:spacing w:line="360" w:lineRule="auto"/>
        <w:ind w:left="567" w:firstLine="284"/>
        <w:jc w:val="both"/>
        <w:rPr>
          <w:bCs/>
        </w:rPr>
      </w:pPr>
      <w:r>
        <w:t xml:space="preserve">About Page contains </w:t>
      </w:r>
      <w:r w:rsidRPr="009D7ECE">
        <w:rPr>
          <w:b/>
        </w:rPr>
        <w:t>information</w:t>
      </w:r>
      <w:r>
        <w:t xml:space="preserve"> </w:t>
      </w:r>
      <w:r w:rsidRPr="009D7ECE">
        <w:rPr>
          <w:b/>
        </w:rPr>
        <w:t xml:space="preserve">about </w:t>
      </w:r>
      <w:r w:rsidR="00DB68A4" w:rsidRPr="009D7ECE">
        <w:rPr>
          <w:b/>
        </w:rPr>
        <w:t xml:space="preserve">the </w:t>
      </w:r>
      <w:r w:rsidRPr="009D7ECE">
        <w:rPr>
          <w:b/>
        </w:rPr>
        <w:t xml:space="preserve">Fancy art </w:t>
      </w:r>
      <w:r w:rsidR="00913635" w:rsidRPr="009D7ECE">
        <w:rPr>
          <w:b/>
        </w:rPr>
        <w:t>company</w:t>
      </w:r>
      <w:r w:rsidR="00913635">
        <w:t>. The information that need</w:t>
      </w:r>
      <w:r w:rsidR="00DB68A4">
        <w:t>s</w:t>
      </w:r>
      <w:r w:rsidR="00913635">
        <w:t xml:space="preserve"> to be provided </w:t>
      </w:r>
      <w:r>
        <w:t xml:space="preserve">such as </w:t>
      </w:r>
      <w:r w:rsidR="007A00EB">
        <w:t>company</w:t>
      </w:r>
      <w:r>
        <w:t xml:space="preserve"> </w:t>
      </w:r>
      <w:r w:rsidRPr="00936B8E">
        <w:rPr>
          <w:b/>
          <w:bCs/>
        </w:rPr>
        <w:t>location</w:t>
      </w:r>
      <w:r>
        <w:t xml:space="preserve">, </w:t>
      </w:r>
      <w:r w:rsidRPr="00936B8E">
        <w:rPr>
          <w:b/>
          <w:bCs/>
        </w:rPr>
        <w:t>opening time</w:t>
      </w:r>
      <w:r>
        <w:t xml:space="preserve">, </w:t>
      </w:r>
      <w:r w:rsidR="00DB68A4">
        <w:t xml:space="preserve">a </w:t>
      </w:r>
      <w:r w:rsidRPr="00936B8E">
        <w:rPr>
          <w:b/>
          <w:bCs/>
        </w:rPr>
        <w:t>brief history</w:t>
      </w:r>
      <w:r w:rsidR="009C72F4">
        <w:rPr>
          <w:b/>
          <w:bCs/>
        </w:rPr>
        <w:t xml:space="preserve"> </w:t>
      </w:r>
      <w:r w:rsidR="009C72F4" w:rsidRPr="009C72F4">
        <w:rPr>
          <w:bCs/>
        </w:rPr>
        <w:t>and</w:t>
      </w:r>
      <w:r w:rsidR="009C72F4">
        <w:rPr>
          <w:bCs/>
        </w:rPr>
        <w:t xml:space="preserve"> </w:t>
      </w:r>
      <w:r w:rsidR="009C72F4" w:rsidRPr="0052507B">
        <w:rPr>
          <w:b/>
          <w:bCs/>
        </w:rPr>
        <w:t>images to show the art gallery location</w:t>
      </w:r>
      <w:r w:rsidR="00B51397">
        <w:rPr>
          <w:bCs/>
        </w:rPr>
        <w:t>.</w:t>
      </w:r>
    </w:p>
    <w:p w14:paraId="59006D59" w14:textId="77777777" w:rsidR="00B25736" w:rsidRPr="00B51397" w:rsidRDefault="00B25736" w:rsidP="00F91D4B">
      <w:pPr>
        <w:pStyle w:val="ListParagraph"/>
        <w:spacing w:line="360" w:lineRule="auto"/>
        <w:ind w:left="567" w:firstLine="284"/>
        <w:jc w:val="both"/>
        <w:rPr>
          <w:bCs/>
        </w:rPr>
      </w:pPr>
      <w:bookmarkStart w:id="0" w:name="_GoBack"/>
      <w:bookmarkEnd w:id="0"/>
    </w:p>
    <w:p w14:paraId="6DF2CB43" w14:textId="77777777" w:rsidR="003971B1" w:rsidRDefault="003971B1" w:rsidP="00525634">
      <w:pPr>
        <w:spacing w:line="360" w:lineRule="auto"/>
        <w:jc w:val="both"/>
      </w:pPr>
    </w:p>
    <w:p w14:paraId="166CBF48" w14:textId="77777777" w:rsidR="000D20CE" w:rsidRDefault="000D20CE" w:rsidP="000D20CE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4F2DD09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54167EBB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7E08AB50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3971B1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DA1250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1A167F3F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6C1C577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14:paraId="165490A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3E2C76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7D3C83E1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159C46DA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2756D344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8F3A8C6" w14:textId="77777777" w:rsidR="000D20CE" w:rsidRDefault="000D20CE" w:rsidP="000D20CE">
      <w:pPr>
        <w:spacing w:line="360" w:lineRule="auto"/>
        <w:jc w:val="both"/>
      </w:pPr>
    </w:p>
    <w:p w14:paraId="469EA24D" w14:textId="77777777" w:rsidR="000D20CE" w:rsidRDefault="000D20CE" w:rsidP="000D20CE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4EC52CCD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7D54A397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3314C002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3E16D2C9" w14:textId="77777777" w:rsidR="000D20CE" w:rsidRDefault="000D20CE" w:rsidP="000D20CE">
      <w:pPr>
        <w:spacing w:line="360" w:lineRule="auto"/>
        <w:jc w:val="both"/>
      </w:pPr>
    </w:p>
    <w:p w14:paraId="0CA13C7E" w14:textId="77777777" w:rsidR="000D20CE" w:rsidRDefault="000D20CE" w:rsidP="000D20CE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209A6E97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5F914EE6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648CC8A9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7FAE5F2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F5433A1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1C4D829B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649822FD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3B8323F8" w14:textId="77777777" w:rsidR="000D20CE" w:rsidRDefault="000D20CE" w:rsidP="000D20CE">
      <w:pPr>
        <w:spacing w:line="360" w:lineRule="auto"/>
        <w:jc w:val="both"/>
        <w:rPr>
          <w:lang w:val="id-ID"/>
        </w:rPr>
      </w:pPr>
    </w:p>
    <w:p w14:paraId="3107B5B0" w14:textId="77777777" w:rsidR="000D20CE" w:rsidRPr="00A32343" w:rsidRDefault="000D20CE" w:rsidP="000D20CE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FD1FD8D" w14:textId="77777777" w:rsidR="00BC6DE8" w:rsidRPr="00A32343" w:rsidRDefault="00BC6DE8" w:rsidP="000D20CE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26E3" w14:textId="77777777" w:rsidR="00215427" w:rsidRDefault="00215427" w:rsidP="00273E4A">
      <w:r>
        <w:separator/>
      </w:r>
    </w:p>
  </w:endnote>
  <w:endnote w:type="continuationSeparator" w:id="0">
    <w:p w14:paraId="6E205D4D" w14:textId="77777777" w:rsidR="00215427" w:rsidRDefault="0021542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D1C6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3381853" wp14:editId="4A0A0F8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0669359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0A2F9C9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E003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F038789" wp14:editId="4573818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71A0A02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CFE96A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DE6CA7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F30FE" w14:textId="77777777" w:rsidR="00215427" w:rsidRDefault="00215427" w:rsidP="00273E4A">
      <w:r>
        <w:separator/>
      </w:r>
    </w:p>
  </w:footnote>
  <w:footnote w:type="continuationSeparator" w:id="0">
    <w:p w14:paraId="27F4EEC6" w14:textId="77777777" w:rsidR="00215427" w:rsidRDefault="0021542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14AC1C8" w14:textId="77777777" w:rsidTr="005D0782">
      <w:tc>
        <w:tcPr>
          <w:tcW w:w="5220" w:type="dxa"/>
        </w:tcPr>
        <w:p w14:paraId="6A6CEBBF" w14:textId="588AF0FA" w:rsidR="005D0782" w:rsidRDefault="002E440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9CE6A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BF8F962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9841B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F828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707E"/>
    <w:multiLevelType w:val="hybridMultilevel"/>
    <w:tmpl w:val="E2EAE3D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528B5"/>
    <w:multiLevelType w:val="hybridMultilevel"/>
    <w:tmpl w:val="A77A8448"/>
    <w:lvl w:ilvl="0" w:tplc="38090017">
      <w:start w:val="1"/>
      <w:numFmt w:val="lowerLetter"/>
      <w:lvlText w:val="%1)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6011C"/>
    <w:rsid w:val="00072DE7"/>
    <w:rsid w:val="000732DF"/>
    <w:rsid w:val="000754AF"/>
    <w:rsid w:val="000A0C90"/>
    <w:rsid w:val="000A23D8"/>
    <w:rsid w:val="000A3F41"/>
    <w:rsid w:val="000B69D0"/>
    <w:rsid w:val="000C3015"/>
    <w:rsid w:val="000D20CE"/>
    <w:rsid w:val="000F057A"/>
    <w:rsid w:val="000F1EBF"/>
    <w:rsid w:val="000F3EB6"/>
    <w:rsid w:val="000F7CFC"/>
    <w:rsid w:val="000F7FC6"/>
    <w:rsid w:val="00107C1D"/>
    <w:rsid w:val="001128D4"/>
    <w:rsid w:val="00122BC2"/>
    <w:rsid w:val="00126822"/>
    <w:rsid w:val="00131DAA"/>
    <w:rsid w:val="00145C2E"/>
    <w:rsid w:val="00147859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5427"/>
    <w:rsid w:val="00224780"/>
    <w:rsid w:val="00235C36"/>
    <w:rsid w:val="002376FA"/>
    <w:rsid w:val="0024603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3709"/>
    <w:rsid w:val="002B7CDD"/>
    <w:rsid w:val="002C3AC5"/>
    <w:rsid w:val="002C7FC0"/>
    <w:rsid w:val="002D1472"/>
    <w:rsid w:val="002D7F31"/>
    <w:rsid w:val="002E3324"/>
    <w:rsid w:val="002E440B"/>
    <w:rsid w:val="003002A2"/>
    <w:rsid w:val="00305136"/>
    <w:rsid w:val="003054E4"/>
    <w:rsid w:val="00315DE3"/>
    <w:rsid w:val="00320C87"/>
    <w:rsid w:val="00321362"/>
    <w:rsid w:val="00323347"/>
    <w:rsid w:val="003432E6"/>
    <w:rsid w:val="003439D3"/>
    <w:rsid w:val="00362424"/>
    <w:rsid w:val="0036420F"/>
    <w:rsid w:val="0036669F"/>
    <w:rsid w:val="00366844"/>
    <w:rsid w:val="0037553B"/>
    <w:rsid w:val="003812B9"/>
    <w:rsid w:val="0038376D"/>
    <w:rsid w:val="00384C7B"/>
    <w:rsid w:val="00387D06"/>
    <w:rsid w:val="00394E78"/>
    <w:rsid w:val="003971B1"/>
    <w:rsid w:val="003A1788"/>
    <w:rsid w:val="003B1D05"/>
    <w:rsid w:val="003B27CC"/>
    <w:rsid w:val="003B5F77"/>
    <w:rsid w:val="003C0A29"/>
    <w:rsid w:val="003C1CE6"/>
    <w:rsid w:val="003D5D47"/>
    <w:rsid w:val="003D7084"/>
    <w:rsid w:val="003F71D2"/>
    <w:rsid w:val="004074A1"/>
    <w:rsid w:val="0041707F"/>
    <w:rsid w:val="00420AFF"/>
    <w:rsid w:val="00422134"/>
    <w:rsid w:val="00434FFC"/>
    <w:rsid w:val="00446550"/>
    <w:rsid w:val="00446D31"/>
    <w:rsid w:val="00447F30"/>
    <w:rsid w:val="0045325D"/>
    <w:rsid w:val="004564E4"/>
    <w:rsid w:val="004564FA"/>
    <w:rsid w:val="00462F6D"/>
    <w:rsid w:val="004633AF"/>
    <w:rsid w:val="0046440B"/>
    <w:rsid w:val="00470964"/>
    <w:rsid w:val="004716A8"/>
    <w:rsid w:val="00494E4C"/>
    <w:rsid w:val="004A159D"/>
    <w:rsid w:val="004A420D"/>
    <w:rsid w:val="004A6F1F"/>
    <w:rsid w:val="004B47B5"/>
    <w:rsid w:val="004B6AFE"/>
    <w:rsid w:val="004C0F0C"/>
    <w:rsid w:val="004D176C"/>
    <w:rsid w:val="004E7352"/>
    <w:rsid w:val="00520E03"/>
    <w:rsid w:val="0052507B"/>
    <w:rsid w:val="00525634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2EE8"/>
    <w:rsid w:val="00643F75"/>
    <w:rsid w:val="00664137"/>
    <w:rsid w:val="0067443D"/>
    <w:rsid w:val="006A76BF"/>
    <w:rsid w:val="006D035C"/>
    <w:rsid w:val="006D36BC"/>
    <w:rsid w:val="006F4D80"/>
    <w:rsid w:val="00701ECA"/>
    <w:rsid w:val="0071449D"/>
    <w:rsid w:val="00720962"/>
    <w:rsid w:val="0072245D"/>
    <w:rsid w:val="00737595"/>
    <w:rsid w:val="00787247"/>
    <w:rsid w:val="007A00EB"/>
    <w:rsid w:val="007B5A6A"/>
    <w:rsid w:val="007C1C37"/>
    <w:rsid w:val="007E0EE7"/>
    <w:rsid w:val="00810737"/>
    <w:rsid w:val="00811C48"/>
    <w:rsid w:val="0083459F"/>
    <w:rsid w:val="0083780E"/>
    <w:rsid w:val="00844872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13635"/>
    <w:rsid w:val="00932B6E"/>
    <w:rsid w:val="0093677F"/>
    <w:rsid w:val="00937B93"/>
    <w:rsid w:val="00944ADA"/>
    <w:rsid w:val="009568C5"/>
    <w:rsid w:val="00961A2D"/>
    <w:rsid w:val="0097243E"/>
    <w:rsid w:val="00973849"/>
    <w:rsid w:val="00982E67"/>
    <w:rsid w:val="009832E4"/>
    <w:rsid w:val="009A2464"/>
    <w:rsid w:val="009A3737"/>
    <w:rsid w:val="009A6E64"/>
    <w:rsid w:val="009C3266"/>
    <w:rsid w:val="009C72F4"/>
    <w:rsid w:val="009C7801"/>
    <w:rsid w:val="009D7ECE"/>
    <w:rsid w:val="009E29D9"/>
    <w:rsid w:val="00A1473C"/>
    <w:rsid w:val="00A32343"/>
    <w:rsid w:val="00A418A8"/>
    <w:rsid w:val="00A46082"/>
    <w:rsid w:val="00A50AF3"/>
    <w:rsid w:val="00A52AB7"/>
    <w:rsid w:val="00A53D38"/>
    <w:rsid w:val="00A552D5"/>
    <w:rsid w:val="00A70E96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736"/>
    <w:rsid w:val="00B25A20"/>
    <w:rsid w:val="00B440FB"/>
    <w:rsid w:val="00B4674F"/>
    <w:rsid w:val="00B51397"/>
    <w:rsid w:val="00B517FB"/>
    <w:rsid w:val="00B56F9A"/>
    <w:rsid w:val="00B67595"/>
    <w:rsid w:val="00B7140C"/>
    <w:rsid w:val="00B81979"/>
    <w:rsid w:val="00B90F4E"/>
    <w:rsid w:val="00B948DA"/>
    <w:rsid w:val="00B9609E"/>
    <w:rsid w:val="00BC6DE8"/>
    <w:rsid w:val="00BE0705"/>
    <w:rsid w:val="00BF2997"/>
    <w:rsid w:val="00BF7C45"/>
    <w:rsid w:val="00C25F66"/>
    <w:rsid w:val="00C31DF4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1294F"/>
    <w:rsid w:val="00D22C95"/>
    <w:rsid w:val="00D30822"/>
    <w:rsid w:val="00D3685C"/>
    <w:rsid w:val="00D37E0D"/>
    <w:rsid w:val="00D43E3B"/>
    <w:rsid w:val="00D47C75"/>
    <w:rsid w:val="00D60A6D"/>
    <w:rsid w:val="00D67DFC"/>
    <w:rsid w:val="00D72FF7"/>
    <w:rsid w:val="00D73401"/>
    <w:rsid w:val="00D90772"/>
    <w:rsid w:val="00D95848"/>
    <w:rsid w:val="00DA4418"/>
    <w:rsid w:val="00DA4A85"/>
    <w:rsid w:val="00DB0A75"/>
    <w:rsid w:val="00DB68A4"/>
    <w:rsid w:val="00DC4B9D"/>
    <w:rsid w:val="00DC700A"/>
    <w:rsid w:val="00DE2B95"/>
    <w:rsid w:val="00DE2FA6"/>
    <w:rsid w:val="00DF2179"/>
    <w:rsid w:val="00DF224B"/>
    <w:rsid w:val="00E03260"/>
    <w:rsid w:val="00E0375C"/>
    <w:rsid w:val="00E03DA9"/>
    <w:rsid w:val="00E047D9"/>
    <w:rsid w:val="00E335DA"/>
    <w:rsid w:val="00E36B77"/>
    <w:rsid w:val="00E36EA8"/>
    <w:rsid w:val="00E43324"/>
    <w:rsid w:val="00E502A7"/>
    <w:rsid w:val="00E60908"/>
    <w:rsid w:val="00E642BF"/>
    <w:rsid w:val="00E660C4"/>
    <w:rsid w:val="00E83F0C"/>
    <w:rsid w:val="00E87355"/>
    <w:rsid w:val="00EB5190"/>
    <w:rsid w:val="00ED5890"/>
    <w:rsid w:val="00EF17AC"/>
    <w:rsid w:val="00F22A92"/>
    <w:rsid w:val="00F2595B"/>
    <w:rsid w:val="00F349E1"/>
    <w:rsid w:val="00F369AD"/>
    <w:rsid w:val="00F36E33"/>
    <w:rsid w:val="00F53807"/>
    <w:rsid w:val="00F712CE"/>
    <w:rsid w:val="00F80742"/>
    <w:rsid w:val="00F91D4B"/>
    <w:rsid w:val="00F9346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CB2698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0CE"/>
    <w:pPr>
      <w:ind w:left="720"/>
      <w:contextualSpacing/>
    </w:pPr>
  </w:style>
  <w:style w:type="character" w:customStyle="1" w:styleId="shorttext">
    <w:name w:val="short_text"/>
    <w:basedOn w:val="DefaultParagraphFont"/>
    <w:rsid w:val="000D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74A9-1AED-4925-8595-F9D40952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50</TotalTime>
  <Pages>5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60</cp:revision>
  <dcterms:created xsi:type="dcterms:W3CDTF">2017-06-21T03:38:00Z</dcterms:created>
  <dcterms:modified xsi:type="dcterms:W3CDTF">2020-01-30T01:50:00Z</dcterms:modified>
</cp:coreProperties>
</file>